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A0CF8" w14:textId="77777777" w:rsidR="00555E62" w:rsidRPr="003B02B6" w:rsidRDefault="003E1293">
      <w:pPr>
        <w:rPr>
          <w:b/>
        </w:rPr>
      </w:pPr>
      <w:r w:rsidRPr="003B02B6">
        <w:rPr>
          <w:b/>
        </w:rPr>
        <w:t>Summary of files:</w:t>
      </w:r>
    </w:p>
    <w:p w14:paraId="45305418" w14:textId="77777777" w:rsidR="003E1293" w:rsidRDefault="003E1293"/>
    <w:p w14:paraId="6A16F9ED" w14:textId="2CEC2BB7" w:rsidR="003E1293" w:rsidRDefault="003E1293">
      <w:r>
        <w:t xml:space="preserve">Data_cleaning.py in ‘Python files’ folder creates the dictionary_output.txt (json) file for the December 2016 survey that is the template for the other waves. </w:t>
      </w:r>
    </w:p>
    <w:p w14:paraId="7B55C446" w14:textId="2457A57F" w:rsidR="003E1293" w:rsidRDefault="003E1293"/>
    <w:p w14:paraId="5174BA8C" w14:textId="3633D655" w:rsidR="003E1293" w:rsidRDefault="003E1293">
      <w:r>
        <w:t xml:space="preserve">In the folder ‘Havi’ there are 3 other main python files that cleaned the data - </w:t>
      </w:r>
      <w:r w:rsidRPr="003E1293">
        <w:t>datacleaning_jun2016_v2</w:t>
      </w:r>
      <w:r>
        <w:t xml:space="preserve">.py, </w:t>
      </w:r>
      <w:r w:rsidRPr="003E1293">
        <w:t>datacleaning_jan2016</w:t>
      </w:r>
      <w:r>
        <w:t xml:space="preserve"> and </w:t>
      </w:r>
      <w:r w:rsidRPr="003E1293">
        <w:t>2017_complete</w:t>
      </w:r>
      <w:r>
        <w:t xml:space="preserve">.py.  The output .txt files are in the subfolder ‘output’. </w:t>
      </w:r>
    </w:p>
    <w:p w14:paraId="1D1C2B81" w14:textId="5CBDB5F3" w:rsidR="003E1293" w:rsidRDefault="003E1293"/>
    <w:p w14:paraId="74FA0D0E" w14:textId="7DB2432E" w:rsidR="003E1293" w:rsidRDefault="003E1293">
      <w:r>
        <w:t>To create the network visuals in d3.js, use the code at this webpage:</w:t>
      </w:r>
    </w:p>
    <w:p w14:paraId="4F83CB04" w14:textId="77777777" w:rsidR="003E1293" w:rsidRPr="003E1293" w:rsidRDefault="003E1293" w:rsidP="003E1293">
      <w:pPr>
        <w:rPr>
          <w:rFonts w:ascii="Times New Roman" w:eastAsia="Times New Roman" w:hAnsi="Times New Roman" w:cs="Times New Roman"/>
        </w:rPr>
      </w:pPr>
      <w:hyperlink r:id="rId4" w:history="1">
        <w:r w:rsidRPr="003E1293">
          <w:rPr>
            <w:rFonts w:ascii="Times New Roman" w:eastAsia="Times New Roman" w:hAnsi="Times New Roman" w:cs="Times New Roman"/>
            <w:color w:val="0000FF"/>
            <w:u w:val="single"/>
          </w:rPr>
          <w:t>https://observablehq.com/@d3/radial-dendrogram</w:t>
        </w:r>
      </w:hyperlink>
    </w:p>
    <w:p w14:paraId="3AC846C7" w14:textId="0E102AA7" w:rsidR="003E1293" w:rsidRDefault="003E1293"/>
    <w:p w14:paraId="6B31DA61" w14:textId="3C6C0910" w:rsidR="003E1293" w:rsidRDefault="003E1293">
      <w:r>
        <w:t>The only line you have to change is the data line – you need to create a gist with the json file and use the url of the raw data to update.   Instructions are found here:</w:t>
      </w:r>
    </w:p>
    <w:p w14:paraId="49F558C1" w14:textId="77777777" w:rsidR="003B02B6" w:rsidRPr="003B02B6" w:rsidRDefault="003B02B6" w:rsidP="003B02B6">
      <w:pPr>
        <w:rPr>
          <w:rFonts w:ascii="Times New Roman" w:eastAsia="Times New Roman" w:hAnsi="Times New Roman" w:cs="Times New Roman"/>
        </w:rPr>
      </w:pPr>
      <w:hyperlink r:id="rId5" w:history="1">
        <w:r w:rsidRPr="003B02B6">
          <w:rPr>
            <w:rFonts w:ascii="Times New Roman" w:eastAsia="Times New Roman" w:hAnsi="Times New Roman" w:cs="Times New Roman"/>
            <w:color w:val="0000FF"/>
            <w:u w:val="single"/>
          </w:rPr>
          <w:t>https://observablehq.com/@observablehq/introduction-to-data</w:t>
        </w:r>
      </w:hyperlink>
    </w:p>
    <w:p w14:paraId="17A4875B" w14:textId="77777777" w:rsidR="003B02B6" w:rsidRDefault="003B02B6">
      <w:bookmarkStart w:id="0" w:name="_GoBack"/>
      <w:bookmarkEnd w:id="0"/>
    </w:p>
    <w:p w14:paraId="42DF7528" w14:textId="119E5CAC" w:rsidR="003E1293" w:rsidRDefault="003E1293"/>
    <w:p w14:paraId="0355DD7F" w14:textId="09C1B2F1" w:rsidR="003E1293" w:rsidRDefault="003E1293">
      <w:r>
        <w:t xml:space="preserve">The relevant json files for this are </w:t>
      </w:r>
      <w:r w:rsidRPr="003E1293">
        <w:t>outputjun16_d3js</w:t>
      </w:r>
      <w:r>
        <w:t xml:space="preserve">.txt and </w:t>
      </w:r>
      <w:r w:rsidRPr="003E1293">
        <w:t>cleaned_northstar_external</w:t>
      </w:r>
      <w:r>
        <w:t>.json (for Dec 20160.  These files are in the output folder as well.</w:t>
      </w:r>
    </w:p>
    <w:p w14:paraId="66FA8B82" w14:textId="34C6F0C4" w:rsidR="003E1293" w:rsidRDefault="003E1293"/>
    <w:p w14:paraId="4F0F5051" w14:textId="77777777" w:rsidR="003E1293" w:rsidRDefault="003E1293"/>
    <w:sectPr w:rsidR="003E1293" w:rsidSect="0009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25"/>
    <w:rsid w:val="00096225"/>
    <w:rsid w:val="003B02B6"/>
    <w:rsid w:val="003E1293"/>
    <w:rsid w:val="0055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CFE0D"/>
  <w15:chartTrackingRefBased/>
  <w15:docId w15:val="{115A5072-8B1E-C546-81CA-9571E681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1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bservablehq.com/@observablehq/introduction-to-data" TargetMode="External"/><Relationship Id="rId4" Type="http://schemas.openxmlformats.org/officeDocument/2006/relationships/hyperlink" Target="https://observablehq.com/@d3/radial-dend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 of files.docx</Template>
  <TotalTime>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2019-02-05T23:27:00Z</dcterms:created>
  <dcterms:modified xsi:type="dcterms:W3CDTF">2019-03-28T21:25:00Z</dcterms:modified>
</cp:coreProperties>
</file>